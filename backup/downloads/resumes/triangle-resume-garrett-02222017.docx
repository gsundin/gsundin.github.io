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D0" w:rsidRPr="0050690A" w:rsidRDefault="00EF4B99">
      <w:pPr>
        <w:pStyle w:val="Name"/>
        <w:rPr>
          <w:sz w:val="32"/>
          <w:szCs w:val="32"/>
        </w:rPr>
      </w:pPr>
      <w:r>
        <w:rPr>
          <w:sz w:val="32"/>
          <w:szCs w:val="32"/>
        </w:rPr>
        <w:t>Garrett Sundin</w:t>
      </w:r>
    </w:p>
    <w:p w:rsidR="009E12E2" w:rsidRDefault="00EF4B99" w:rsidP="0050690A">
      <w:pPr>
        <w:pStyle w:val="Addressline"/>
        <w:ind w:firstLine="720"/>
      </w:pPr>
      <w:r>
        <w:rPr>
          <w:bCs/>
        </w:rPr>
        <w:t>289 5</w:t>
      </w:r>
      <w:r w:rsidRPr="00EF4B99">
        <w:rPr>
          <w:bCs/>
          <w:vertAlign w:val="superscript"/>
        </w:rPr>
        <w:t>th</w:t>
      </w:r>
      <w:r>
        <w:rPr>
          <w:bCs/>
        </w:rPr>
        <w:t xml:space="preserve"> Street East </w:t>
      </w:r>
      <w:r w:rsidR="00302106" w:rsidRPr="00302106">
        <w:rPr>
          <w:rStyle w:val="Addressbullets"/>
        </w:rPr>
        <w:sym w:font="Wingdings" w:char="F06C"/>
      </w:r>
      <w:r w:rsidR="00302106" w:rsidRPr="00302106">
        <w:t xml:space="preserve"> </w:t>
      </w:r>
      <w:r>
        <w:t>Saint Paul</w:t>
      </w:r>
      <w:r w:rsidR="009E12E2">
        <w:t xml:space="preserve">, MN </w:t>
      </w:r>
      <w:r>
        <w:t>55101</w:t>
      </w:r>
      <w:r w:rsidR="00302106">
        <w:t xml:space="preserve"> </w:t>
      </w:r>
      <w:r w:rsidR="00302106" w:rsidRPr="00302106">
        <w:rPr>
          <w:rStyle w:val="Addressbullets"/>
        </w:rPr>
        <w:sym w:font="Wingdings" w:char="F06C"/>
      </w:r>
      <w:r w:rsidR="00302106" w:rsidRPr="00302106">
        <w:t xml:space="preserve"> </w:t>
      </w:r>
      <w:r>
        <w:t>612.840.4042</w:t>
      </w:r>
      <w:r w:rsidR="00302106">
        <w:t xml:space="preserve"> </w:t>
      </w:r>
      <w:r w:rsidR="00302106" w:rsidRPr="00302106">
        <w:rPr>
          <w:rStyle w:val="Addressbullets"/>
        </w:rPr>
        <w:sym w:font="Wingdings" w:char="F06C"/>
      </w:r>
      <w:r w:rsidR="00302106" w:rsidRPr="00302106">
        <w:t xml:space="preserve"> </w:t>
      </w:r>
      <w:r>
        <w:t>garrett@sundin.org</w:t>
      </w:r>
      <w:r w:rsidR="009E12E2">
        <w:tab/>
      </w:r>
      <w:r w:rsidR="009E12E2">
        <w:tab/>
      </w:r>
    </w:p>
    <w:p w:rsidR="009E12E2" w:rsidRPr="00EF4B99" w:rsidRDefault="00EF4B99" w:rsidP="009E12E2">
      <w:pPr>
        <w:pStyle w:val="Sectionheader"/>
      </w:pPr>
      <w: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43"/>
        <w:gridCol w:w="2785"/>
      </w:tblGrid>
      <w:tr w:rsidR="009E12E2" w:rsidRPr="001A211E" w:rsidTr="00EF4B99">
        <w:trPr>
          <w:trHeight w:val="144"/>
        </w:trPr>
        <w:tc>
          <w:tcPr>
            <w:tcW w:w="7043" w:type="dxa"/>
          </w:tcPr>
          <w:p w:rsidR="009E12E2" w:rsidRPr="001A211E" w:rsidRDefault="00382FEC" w:rsidP="00EF4B99">
            <w:pPr>
              <w:pStyle w:val="Employername"/>
              <w:ind w:left="0"/>
              <w:rPr>
                <w:sz w:val="20"/>
              </w:rPr>
            </w:pPr>
            <w:r>
              <w:rPr>
                <w:sz w:val="20"/>
              </w:rPr>
              <w:t>Bachelor of Electrical Engineering</w:t>
            </w:r>
          </w:p>
        </w:tc>
        <w:tc>
          <w:tcPr>
            <w:tcW w:w="2785" w:type="dxa"/>
          </w:tcPr>
          <w:p w:rsidR="009E12E2" w:rsidRPr="001A211E" w:rsidRDefault="00382FEC" w:rsidP="00382FEC">
            <w:pPr>
              <w:pStyle w:val="Daterightjustified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      </w:t>
            </w:r>
            <w:r w:rsidR="00EF4B99">
              <w:rPr>
                <w:sz w:val="20"/>
              </w:rPr>
              <w:t xml:space="preserve">Graduation: </w:t>
            </w:r>
            <w:r w:rsidR="009E12E2" w:rsidRPr="001A211E">
              <w:rPr>
                <w:sz w:val="20"/>
              </w:rPr>
              <w:t>201</w:t>
            </w:r>
            <w:r w:rsidR="00EF4B99">
              <w:rPr>
                <w:sz w:val="20"/>
              </w:rPr>
              <w:t>7</w:t>
            </w:r>
            <w:r w:rsidR="009E12E2" w:rsidRPr="001A211E">
              <w:rPr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</w:p>
        </w:tc>
      </w:tr>
    </w:tbl>
    <w:p w:rsidR="009E12E2" w:rsidRPr="001A211E" w:rsidRDefault="00382FEC" w:rsidP="009E12E2">
      <w:pPr>
        <w:rPr>
          <w:sz w:val="20"/>
        </w:rPr>
      </w:pPr>
      <w:r>
        <w:rPr>
          <w:sz w:val="20"/>
        </w:rPr>
        <w:t xml:space="preserve"> University of Minnesota – Twin Cities</w:t>
      </w:r>
      <w:r>
        <w:rPr>
          <w:sz w:val="20"/>
        </w:rPr>
        <w:tab/>
      </w:r>
      <w:r>
        <w:rPr>
          <w:sz w:val="20"/>
        </w:rPr>
        <w:tab/>
      </w:r>
      <w:r w:rsidR="00D9094B">
        <w:rPr>
          <w:sz w:val="20"/>
        </w:rPr>
        <w:tab/>
      </w:r>
      <w:r w:rsidR="00D9094B">
        <w:rPr>
          <w:sz w:val="20"/>
        </w:rPr>
        <w:tab/>
      </w:r>
      <w:r w:rsidR="00D9094B">
        <w:rPr>
          <w:sz w:val="20"/>
        </w:rPr>
        <w:tab/>
      </w:r>
      <w:r w:rsidR="00D9094B">
        <w:rPr>
          <w:sz w:val="20"/>
        </w:rPr>
        <w:tab/>
      </w:r>
      <w:r w:rsidR="00D9094B">
        <w:rPr>
          <w:sz w:val="20"/>
        </w:rPr>
        <w:tab/>
        <w:t xml:space="preserve"> </w:t>
      </w:r>
      <w:r w:rsidR="00EF4B99">
        <w:rPr>
          <w:sz w:val="20"/>
        </w:rPr>
        <w:t>GPA: 3.1</w:t>
      </w:r>
      <w:r w:rsidR="00D9094B">
        <w:rPr>
          <w:sz w:val="20"/>
        </w:rPr>
        <w:t>/4.0</w:t>
      </w:r>
      <w:r>
        <w:rPr>
          <w:sz w:val="20"/>
        </w:rPr>
        <w:tab/>
      </w:r>
    </w:p>
    <w:p w:rsidR="00D22DAD" w:rsidRPr="00EF4B99" w:rsidRDefault="00EF4B99" w:rsidP="00D22DAD">
      <w:pPr>
        <w:pStyle w:val="Sectionheader"/>
      </w:pPr>
      <w:r w:rsidRPr="00EF4B99">
        <w:t>SKILLS</w:t>
      </w:r>
    </w:p>
    <w:p w:rsidR="00850757" w:rsidRPr="001A211E" w:rsidRDefault="00DB2A20" w:rsidP="00D22DAD">
      <w:pPr>
        <w:pStyle w:val="ListParagraph"/>
        <w:numPr>
          <w:ilvl w:val="0"/>
          <w:numId w:val="26"/>
        </w:numPr>
        <w:ind w:right="-720"/>
        <w:rPr>
          <w:rFonts w:asciiTheme="minorHAnsi" w:hAnsiTheme="minorHAnsi"/>
          <w:sz w:val="20"/>
          <w:szCs w:val="20"/>
          <w:u w:val="single"/>
        </w:rPr>
      </w:pPr>
      <w:r w:rsidRPr="001A211E">
        <w:rPr>
          <w:rFonts w:asciiTheme="minorHAnsi" w:hAnsiTheme="minorHAnsi"/>
          <w:sz w:val="20"/>
          <w:szCs w:val="20"/>
        </w:rPr>
        <w:t>D</w:t>
      </w:r>
      <w:r w:rsidR="00C563E4" w:rsidRPr="001A211E">
        <w:rPr>
          <w:rFonts w:asciiTheme="minorHAnsi" w:hAnsiTheme="minorHAnsi"/>
          <w:sz w:val="20"/>
          <w:szCs w:val="20"/>
        </w:rPr>
        <w:t xml:space="preserve">igital </w:t>
      </w:r>
      <w:r w:rsidRPr="001A211E">
        <w:rPr>
          <w:rFonts w:asciiTheme="minorHAnsi" w:hAnsiTheme="minorHAnsi"/>
          <w:sz w:val="20"/>
          <w:szCs w:val="20"/>
        </w:rPr>
        <w:t>S</w:t>
      </w:r>
      <w:r w:rsidR="00C563E4" w:rsidRPr="001A211E">
        <w:rPr>
          <w:rFonts w:asciiTheme="minorHAnsi" w:hAnsiTheme="minorHAnsi"/>
          <w:sz w:val="20"/>
          <w:szCs w:val="20"/>
        </w:rPr>
        <w:t xml:space="preserve">ignal </w:t>
      </w:r>
      <w:r w:rsidRPr="001A211E">
        <w:rPr>
          <w:rFonts w:asciiTheme="minorHAnsi" w:hAnsiTheme="minorHAnsi"/>
          <w:sz w:val="20"/>
          <w:szCs w:val="20"/>
        </w:rPr>
        <w:t>P</w:t>
      </w:r>
      <w:r w:rsidR="00C563E4" w:rsidRPr="001A211E">
        <w:rPr>
          <w:rFonts w:asciiTheme="minorHAnsi" w:hAnsiTheme="minorHAnsi"/>
          <w:sz w:val="20"/>
          <w:szCs w:val="20"/>
        </w:rPr>
        <w:t>rocessing</w:t>
      </w:r>
      <w:r w:rsidRPr="001A211E">
        <w:rPr>
          <w:rFonts w:asciiTheme="minorHAnsi" w:hAnsiTheme="minorHAnsi"/>
          <w:sz w:val="20"/>
          <w:szCs w:val="20"/>
        </w:rPr>
        <w:t xml:space="preserve">, </w:t>
      </w:r>
      <w:r w:rsidR="00424B0C">
        <w:rPr>
          <w:rFonts w:asciiTheme="minorHAnsi" w:hAnsiTheme="minorHAnsi"/>
          <w:sz w:val="20"/>
          <w:szCs w:val="20"/>
        </w:rPr>
        <w:t>Analog Electronics Design</w:t>
      </w:r>
      <w:r w:rsidR="00235A20" w:rsidRPr="001A211E">
        <w:rPr>
          <w:rFonts w:asciiTheme="minorHAnsi" w:hAnsiTheme="minorHAnsi"/>
          <w:sz w:val="20"/>
          <w:szCs w:val="20"/>
        </w:rPr>
        <w:t>,</w:t>
      </w:r>
      <w:r w:rsidR="00424B0C">
        <w:rPr>
          <w:rFonts w:asciiTheme="minorHAnsi" w:hAnsiTheme="minorHAnsi"/>
          <w:sz w:val="20"/>
          <w:szCs w:val="20"/>
        </w:rPr>
        <w:t xml:space="preserve"> </w:t>
      </w:r>
      <w:r w:rsidR="00850757" w:rsidRPr="001A211E">
        <w:rPr>
          <w:rFonts w:asciiTheme="minorHAnsi" w:hAnsiTheme="minorHAnsi"/>
          <w:sz w:val="20"/>
          <w:szCs w:val="20"/>
        </w:rPr>
        <w:t>Digital Design</w:t>
      </w:r>
      <w:r w:rsidR="00424B0C">
        <w:rPr>
          <w:rFonts w:asciiTheme="minorHAnsi" w:hAnsiTheme="minorHAnsi"/>
          <w:sz w:val="20"/>
          <w:szCs w:val="20"/>
        </w:rPr>
        <w:t>, Wearable Technology Research</w:t>
      </w:r>
    </w:p>
    <w:p w:rsidR="00850757" w:rsidRPr="001A211E" w:rsidRDefault="00850757" w:rsidP="00850757">
      <w:pPr>
        <w:pStyle w:val="ListParagraph"/>
        <w:numPr>
          <w:ilvl w:val="0"/>
          <w:numId w:val="26"/>
        </w:numPr>
        <w:ind w:right="-720"/>
        <w:rPr>
          <w:rFonts w:asciiTheme="minorHAnsi" w:hAnsiTheme="minorHAnsi"/>
          <w:sz w:val="20"/>
          <w:szCs w:val="20"/>
          <w:u w:val="single"/>
        </w:rPr>
      </w:pPr>
      <w:r w:rsidRPr="001A211E">
        <w:rPr>
          <w:rFonts w:asciiTheme="minorHAnsi" w:hAnsiTheme="minorHAnsi"/>
          <w:sz w:val="20"/>
          <w:szCs w:val="20"/>
        </w:rPr>
        <w:t xml:space="preserve">Experienced </w:t>
      </w:r>
      <w:r w:rsidR="00BD086C" w:rsidRPr="001A211E">
        <w:rPr>
          <w:rFonts w:asciiTheme="minorHAnsi" w:hAnsiTheme="minorHAnsi"/>
          <w:sz w:val="20"/>
          <w:szCs w:val="20"/>
        </w:rPr>
        <w:t xml:space="preserve">with </w:t>
      </w:r>
      <w:r w:rsidR="00235A20" w:rsidRPr="001A211E">
        <w:rPr>
          <w:rFonts w:asciiTheme="minorHAnsi" w:hAnsiTheme="minorHAnsi"/>
          <w:sz w:val="20"/>
          <w:szCs w:val="20"/>
        </w:rPr>
        <w:t>C Programming of</w:t>
      </w:r>
      <w:r w:rsidR="00BD086C" w:rsidRPr="001A211E">
        <w:rPr>
          <w:rFonts w:asciiTheme="minorHAnsi" w:hAnsiTheme="minorHAnsi"/>
          <w:sz w:val="20"/>
          <w:szCs w:val="20"/>
        </w:rPr>
        <w:t xml:space="preserve"> </w:t>
      </w:r>
      <w:r w:rsidR="00B82746" w:rsidRPr="001A211E">
        <w:rPr>
          <w:rFonts w:asciiTheme="minorHAnsi" w:hAnsiTheme="minorHAnsi"/>
          <w:sz w:val="20"/>
          <w:szCs w:val="20"/>
        </w:rPr>
        <w:t>PIC18LF4550 and ATmega328</w:t>
      </w:r>
      <w:r w:rsidR="00BD086C" w:rsidRPr="001A211E">
        <w:rPr>
          <w:rFonts w:asciiTheme="minorHAnsi" w:hAnsiTheme="minorHAnsi"/>
          <w:sz w:val="20"/>
          <w:szCs w:val="20"/>
        </w:rPr>
        <w:t xml:space="preserve"> embedded systems</w:t>
      </w:r>
    </w:p>
    <w:p w:rsidR="00D22DAD" w:rsidRPr="001A211E" w:rsidRDefault="00DB6242" w:rsidP="008D7A42">
      <w:pPr>
        <w:pStyle w:val="ListParagraph"/>
        <w:numPr>
          <w:ilvl w:val="0"/>
          <w:numId w:val="26"/>
        </w:numPr>
        <w:ind w:right="-720"/>
        <w:rPr>
          <w:rFonts w:asciiTheme="minorHAnsi" w:hAnsiTheme="minorHAnsi"/>
          <w:sz w:val="20"/>
          <w:szCs w:val="20"/>
          <w:u w:val="single"/>
        </w:rPr>
      </w:pPr>
      <w:r w:rsidRPr="001A211E">
        <w:rPr>
          <w:rFonts w:asciiTheme="minorHAnsi" w:hAnsiTheme="minorHAnsi"/>
          <w:sz w:val="20"/>
          <w:szCs w:val="20"/>
        </w:rPr>
        <w:t>Proficient in</w:t>
      </w:r>
      <w:r w:rsidR="000D2C13">
        <w:rPr>
          <w:rFonts w:asciiTheme="minorHAnsi" w:hAnsiTheme="minorHAnsi"/>
          <w:sz w:val="20"/>
          <w:szCs w:val="20"/>
        </w:rPr>
        <w:t xml:space="preserve"> MATLAB,</w:t>
      </w:r>
      <w:r w:rsidR="00CE64E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E64E6">
        <w:rPr>
          <w:rFonts w:asciiTheme="minorHAnsi" w:hAnsiTheme="minorHAnsi"/>
          <w:sz w:val="20"/>
          <w:szCs w:val="20"/>
        </w:rPr>
        <w:t>Altium</w:t>
      </w:r>
      <w:proofErr w:type="spellEnd"/>
      <w:r w:rsidR="00CE64E6">
        <w:rPr>
          <w:rFonts w:asciiTheme="minorHAnsi" w:hAnsiTheme="minorHAnsi"/>
          <w:sz w:val="20"/>
          <w:szCs w:val="20"/>
        </w:rPr>
        <w:t>,</w:t>
      </w:r>
      <w:r w:rsidR="00424B0C">
        <w:rPr>
          <w:rFonts w:asciiTheme="minorHAnsi" w:hAnsiTheme="minorHAnsi"/>
          <w:sz w:val="20"/>
          <w:szCs w:val="20"/>
        </w:rPr>
        <w:t xml:space="preserve"> Advanced Excel, Simulink, and</w:t>
      </w:r>
      <w:r w:rsidR="001A211E">
        <w:rPr>
          <w:rFonts w:asciiTheme="minorHAnsi" w:hAnsiTheme="minorHAnsi"/>
          <w:sz w:val="20"/>
          <w:szCs w:val="20"/>
        </w:rPr>
        <w:t xml:space="preserve"> V</w:t>
      </w:r>
      <w:r w:rsidR="0018190B">
        <w:rPr>
          <w:rFonts w:asciiTheme="minorHAnsi" w:hAnsiTheme="minorHAnsi"/>
          <w:sz w:val="20"/>
          <w:szCs w:val="20"/>
        </w:rPr>
        <w:t>icon Nexus Motion Capture</w:t>
      </w:r>
    </w:p>
    <w:p w:rsidR="003E30E1" w:rsidRPr="00EF4B99" w:rsidRDefault="00EF4B99" w:rsidP="003E30E1">
      <w:pPr>
        <w:pStyle w:val="Sectionheader"/>
      </w:pPr>
      <w:r>
        <w:t>WORK EXPERIENCE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5"/>
        <w:gridCol w:w="2793"/>
      </w:tblGrid>
      <w:tr w:rsidR="00C4002E" w:rsidRPr="001A211E" w:rsidTr="00041355">
        <w:tc>
          <w:tcPr>
            <w:tcW w:w="7200" w:type="dxa"/>
          </w:tcPr>
          <w:p w:rsidR="00C4002E" w:rsidRPr="001A211E" w:rsidRDefault="0050690A" w:rsidP="0097640E">
            <w:pPr>
              <w:pStyle w:val="Employername"/>
              <w:rPr>
                <w:b/>
                <w:sz w:val="20"/>
              </w:rPr>
            </w:pPr>
            <w:r w:rsidRPr="001A211E">
              <w:rPr>
                <w:b/>
                <w:sz w:val="20"/>
              </w:rPr>
              <w:t>Undergraduate Re</w:t>
            </w:r>
            <w:bookmarkStart w:id="0" w:name="_GoBack"/>
            <w:bookmarkEnd w:id="0"/>
            <w:r w:rsidRPr="001A211E">
              <w:rPr>
                <w:b/>
                <w:sz w:val="20"/>
              </w:rPr>
              <w:t>search Assistant</w:t>
            </w:r>
          </w:p>
        </w:tc>
        <w:tc>
          <w:tcPr>
            <w:tcW w:w="2844" w:type="dxa"/>
          </w:tcPr>
          <w:p w:rsidR="00C4002E" w:rsidRPr="001A211E" w:rsidRDefault="0050690A" w:rsidP="0097640E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>November 2012</w:t>
            </w:r>
            <w:r w:rsidR="005C3B2C" w:rsidRPr="001A211E">
              <w:rPr>
                <w:sz w:val="20"/>
              </w:rPr>
              <w:t xml:space="preserve"> to Present</w:t>
            </w:r>
          </w:p>
        </w:tc>
      </w:tr>
    </w:tbl>
    <w:p w:rsidR="00C4002E" w:rsidRPr="001A211E" w:rsidRDefault="0050690A" w:rsidP="00C4002E">
      <w:pPr>
        <w:pStyle w:val="Job"/>
        <w:rPr>
          <w:rStyle w:val="JobTitle"/>
          <w:b w:val="0"/>
          <w:sz w:val="20"/>
        </w:rPr>
      </w:pPr>
      <w:r w:rsidRPr="001A211E">
        <w:rPr>
          <w:rStyle w:val="JobTitle"/>
          <w:b w:val="0"/>
          <w:sz w:val="20"/>
        </w:rPr>
        <w:t>University of Minnesota – Wearable Technology Lab</w:t>
      </w:r>
    </w:p>
    <w:p w:rsidR="00EF4B99" w:rsidRPr="00EF4B99" w:rsidRDefault="00EF4B99" w:rsidP="00EF4B9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sz w:val="20"/>
          <w:szCs w:val="20"/>
        </w:rPr>
      </w:pPr>
      <w:r w:rsidRPr="00EF4B99">
        <w:rPr>
          <w:rFonts w:asciiTheme="minorHAnsi" w:hAnsiTheme="minorHAnsi"/>
          <w:sz w:val="20"/>
          <w:szCs w:val="20"/>
        </w:rPr>
        <w:t xml:space="preserve">Developed firmware with team for </w:t>
      </w:r>
      <w:proofErr w:type="spellStart"/>
      <w:r w:rsidRPr="00EF4B99">
        <w:rPr>
          <w:rFonts w:asciiTheme="minorHAnsi" w:hAnsiTheme="minorHAnsi"/>
          <w:sz w:val="20"/>
          <w:szCs w:val="20"/>
        </w:rPr>
        <w:t>popSLATE</w:t>
      </w:r>
      <w:proofErr w:type="spellEnd"/>
      <w:r w:rsidRPr="00EF4B99">
        <w:rPr>
          <w:rFonts w:asciiTheme="minorHAnsi" w:hAnsiTheme="minorHAnsi"/>
          <w:sz w:val="20"/>
          <w:szCs w:val="20"/>
        </w:rPr>
        <w:t xml:space="preserve"> 2 (written in C, tested in Python, used various debugging hardware)</w:t>
      </w:r>
    </w:p>
    <w:p w:rsidR="00EF4B99" w:rsidRPr="00EF4B99" w:rsidRDefault="00EF4B99" w:rsidP="00EF4B9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sz w:val="20"/>
          <w:szCs w:val="20"/>
        </w:rPr>
      </w:pPr>
      <w:r w:rsidRPr="00EF4B99">
        <w:rPr>
          <w:rFonts w:asciiTheme="minorHAnsi" w:hAnsiTheme="minorHAnsi"/>
          <w:sz w:val="20"/>
          <w:szCs w:val="20"/>
        </w:rPr>
        <w:t xml:space="preserve">Wrote tutorials, guides, and projects for the </w:t>
      </w:r>
      <w:proofErr w:type="spellStart"/>
      <w:r w:rsidRPr="00EF4B99">
        <w:rPr>
          <w:rFonts w:asciiTheme="minorHAnsi" w:hAnsiTheme="minorHAnsi"/>
          <w:sz w:val="20"/>
          <w:szCs w:val="20"/>
        </w:rPr>
        <w:t>LightBlue</w:t>
      </w:r>
      <w:proofErr w:type="spellEnd"/>
      <w:r w:rsidRPr="00EF4B99">
        <w:rPr>
          <w:rFonts w:asciiTheme="minorHAnsi" w:hAnsiTheme="minorHAnsi"/>
          <w:sz w:val="20"/>
          <w:szCs w:val="20"/>
        </w:rPr>
        <w:t xml:space="preserve"> Bean (Arduino and BLE profiles)</w:t>
      </w:r>
    </w:p>
    <w:p w:rsidR="00EF4B99" w:rsidRPr="00EF4B99" w:rsidRDefault="00EF4B99" w:rsidP="00EF4B9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sz w:val="20"/>
          <w:szCs w:val="20"/>
        </w:rPr>
      </w:pPr>
      <w:r w:rsidRPr="00EF4B99">
        <w:rPr>
          <w:rFonts w:asciiTheme="minorHAnsi" w:hAnsiTheme="minorHAnsi"/>
          <w:sz w:val="20"/>
          <w:szCs w:val="20"/>
        </w:rPr>
        <w:t>Augmented the company website to fix bugs and increase views/sales (</w:t>
      </w:r>
      <w:proofErr w:type="spellStart"/>
      <w:r w:rsidRPr="00EF4B99">
        <w:rPr>
          <w:rFonts w:asciiTheme="minorHAnsi" w:hAnsiTheme="minorHAnsi"/>
          <w:sz w:val="20"/>
          <w:szCs w:val="20"/>
        </w:rPr>
        <w:t>Github</w:t>
      </w:r>
      <w:proofErr w:type="spellEnd"/>
      <w:r w:rsidRPr="00EF4B99">
        <w:rPr>
          <w:rFonts w:asciiTheme="minorHAnsi" w:hAnsiTheme="minorHAnsi"/>
          <w:sz w:val="20"/>
          <w:szCs w:val="20"/>
        </w:rPr>
        <w:t>, Heroku, AWS)</w:t>
      </w:r>
    </w:p>
    <w:p w:rsidR="00EF4B99" w:rsidRPr="00EF4B99" w:rsidRDefault="00EF4B99" w:rsidP="00EF4B9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sz w:val="20"/>
          <w:szCs w:val="20"/>
        </w:rPr>
      </w:pPr>
      <w:r w:rsidRPr="00EF4B99">
        <w:rPr>
          <w:rFonts w:asciiTheme="minorHAnsi" w:hAnsiTheme="minorHAnsi"/>
          <w:sz w:val="20"/>
          <w:szCs w:val="20"/>
        </w:rPr>
        <w:t>Improved shipping fulfillment process (Shopify API, Liquid)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2"/>
        <w:gridCol w:w="2796"/>
      </w:tblGrid>
      <w:tr w:rsidR="00B82746" w:rsidRPr="001A211E" w:rsidTr="00041355">
        <w:tc>
          <w:tcPr>
            <w:tcW w:w="7200" w:type="dxa"/>
          </w:tcPr>
          <w:p w:rsidR="00B82746" w:rsidRPr="006D342B" w:rsidRDefault="006D342B" w:rsidP="00B752D5">
            <w:pPr>
              <w:pStyle w:val="Employername"/>
              <w:rPr>
                <w:b/>
                <w:sz w:val="20"/>
              </w:rPr>
            </w:pPr>
            <w:r>
              <w:rPr>
                <w:b/>
                <w:sz w:val="20"/>
              </w:rPr>
              <w:t>Lead Designer</w:t>
            </w:r>
          </w:p>
        </w:tc>
        <w:tc>
          <w:tcPr>
            <w:tcW w:w="2844" w:type="dxa"/>
          </w:tcPr>
          <w:p w:rsidR="00B82746" w:rsidRPr="001A211E" w:rsidRDefault="00041355" w:rsidP="00041355">
            <w:pPr>
              <w:pStyle w:val="Daterightjustified"/>
              <w:rPr>
                <w:color w:val="000000"/>
                <w:sz w:val="20"/>
              </w:rPr>
            </w:pPr>
            <w:r>
              <w:rPr>
                <w:sz w:val="20"/>
              </w:rPr>
              <w:t>September 2011</w:t>
            </w:r>
            <w:r w:rsidR="00B82746" w:rsidRPr="001A211E">
              <w:rPr>
                <w:sz w:val="20"/>
              </w:rPr>
              <w:t xml:space="preserve"> to </w:t>
            </w:r>
            <w:r>
              <w:rPr>
                <w:sz w:val="20"/>
              </w:rPr>
              <w:t>Present</w:t>
            </w:r>
          </w:p>
        </w:tc>
      </w:tr>
    </w:tbl>
    <w:p w:rsidR="00B82746" w:rsidRPr="001A211E" w:rsidRDefault="0043676B" w:rsidP="00B82746">
      <w:pPr>
        <w:pStyle w:val="Job"/>
        <w:rPr>
          <w:rStyle w:val="JobTitle"/>
          <w:b w:val="0"/>
          <w:sz w:val="20"/>
        </w:rPr>
      </w:pPr>
      <w:r>
        <w:rPr>
          <w:rStyle w:val="JobTitle"/>
          <w:b w:val="0"/>
          <w:sz w:val="20"/>
        </w:rPr>
        <w:t>Triangle Fraternity/To Write Love on Her Arms</w:t>
      </w:r>
    </w:p>
    <w:p w:rsidR="00B82746" w:rsidRPr="00B752D5" w:rsidRDefault="000559D7" w:rsidP="00B82746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 a small team to design and develop</w:t>
      </w:r>
      <w:r w:rsidR="006D342B">
        <w:rPr>
          <w:rFonts w:asciiTheme="minorHAnsi" w:hAnsiTheme="minorHAnsi"/>
          <w:sz w:val="20"/>
          <w:szCs w:val="20"/>
        </w:rPr>
        <w:t xml:space="preserve"> PIC18LF4550</w:t>
      </w:r>
      <w:r>
        <w:rPr>
          <w:rFonts w:asciiTheme="minorHAnsi" w:hAnsiTheme="minorHAnsi"/>
          <w:sz w:val="20"/>
          <w:szCs w:val="20"/>
        </w:rPr>
        <w:t xml:space="preserve"> controlled trivia devices </w:t>
      </w:r>
    </w:p>
    <w:p w:rsidR="00B752D5" w:rsidRPr="001A211E" w:rsidRDefault="00B752D5" w:rsidP="00B82746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ZigBee in the devices for wireless control with an emphasis on low power consumption</w:t>
      </w:r>
    </w:p>
    <w:p w:rsidR="00B82746" w:rsidRPr="00832775" w:rsidRDefault="000559D7" w:rsidP="00B82746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Used the devices for a philanthropic event with To Write Love on Her Arms to raise awareness about </w:t>
      </w:r>
      <w:r w:rsidR="00832775">
        <w:rPr>
          <w:rFonts w:asciiTheme="minorHAnsi" w:hAnsiTheme="minorHAnsi"/>
          <w:sz w:val="20"/>
          <w:szCs w:val="20"/>
        </w:rPr>
        <w:t>depression</w:t>
      </w:r>
      <w:r>
        <w:rPr>
          <w:rFonts w:asciiTheme="minorHAnsi" w:hAnsiTheme="minorHAnsi"/>
          <w:sz w:val="20"/>
          <w:szCs w:val="20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3"/>
        <w:gridCol w:w="2795"/>
      </w:tblGrid>
      <w:tr w:rsidR="00832775" w:rsidRPr="001A211E" w:rsidTr="00143DF2">
        <w:tc>
          <w:tcPr>
            <w:tcW w:w="7200" w:type="dxa"/>
          </w:tcPr>
          <w:p w:rsidR="00832775" w:rsidRPr="001A211E" w:rsidRDefault="00832775" w:rsidP="00143DF2">
            <w:pPr>
              <w:pStyle w:val="Employername"/>
              <w:rPr>
                <w:b/>
                <w:sz w:val="20"/>
              </w:rPr>
            </w:pPr>
            <w:r w:rsidRPr="001A211E">
              <w:rPr>
                <w:b/>
                <w:sz w:val="20"/>
              </w:rPr>
              <w:t>Stockroom Assistant</w:t>
            </w:r>
          </w:p>
        </w:tc>
        <w:tc>
          <w:tcPr>
            <w:tcW w:w="2844" w:type="dxa"/>
          </w:tcPr>
          <w:p w:rsidR="00832775" w:rsidRPr="001A211E" w:rsidRDefault="00832775" w:rsidP="00143DF2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 xml:space="preserve">September 2012 to </w:t>
            </w:r>
            <w:r>
              <w:rPr>
                <w:sz w:val="20"/>
              </w:rPr>
              <w:t>Nov. 2012</w:t>
            </w:r>
          </w:p>
        </w:tc>
      </w:tr>
    </w:tbl>
    <w:p w:rsidR="00832775" w:rsidRPr="001A211E" w:rsidRDefault="00832775" w:rsidP="00832775">
      <w:pPr>
        <w:pStyle w:val="Job"/>
        <w:rPr>
          <w:rStyle w:val="JobTitle"/>
          <w:b w:val="0"/>
          <w:sz w:val="20"/>
        </w:rPr>
      </w:pPr>
      <w:r w:rsidRPr="001A211E">
        <w:rPr>
          <w:rStyle w:val="JobTitle"/>
          <w:b w:val="0"/>
          <w:sz w:val="20"/>
        </w:rPr>
        <w:t>University of Minnesota - Electrical and Computer Engineering Depot</w:t>
      </w:r>
    </w:p>
    <w:p w:rsidR="00832775" w:rsidRPr="001A211E" w:rsidRDefault="00832775" w:rsidP="00832775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Consulted with customers about their component needs for their respective research projects to ensure progression</w:t>
      </w:r>
    </w:p>
    <w:p w:rsidR="00832775" w:rsidRPr="00832775" w:rsidRDefault="00832775" w:rsidP="00832775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Provided</w:t>
      </w:r>
      <w:r>
        <w:rPr>
          <w:rFonts w:asciiTheme="minorHAnsi" w:hAnsiTheme="minorHAnsi"/>
          <w:sz w:val="20"/>
          <w:szCs w:val="20"/>
        </w:rPr>
        <w:t xml:space="preserve"> exceptional customer service with</w:t>
      </w:r>
      <w:r w:rsidRPr="001A211E">
        <w:rPr>
          <w:rFonts w:asciiTheme="minorHAnsi" w:hAnsiTheme="minorHAnsi"/>
          <w:sz w:val="20"/>
          <w:szCs w:val="20"/>
        </w:rPr>
        <w:t xml:space="preserve"> accurate and speedy processing of customer</w:t>
      </w:r>
      <w:r>
        <w:rPr>
          <w:rFonts w:asciiTheme="minorHAnsi" w:hAnsiTheme="minorHAnsi"/>
          <w:sz w:val="20"/>
          <w:szCs w:val="20"/>
        </w:rPr>
        <w:t xml:space="preserve"> purchases at checkout</w:t>
      </w:r>
    </w:p>
    <w:p w:rsidR="00DB48D0" w:rsidRPr="00EF4B99" w:rsidRDefault="00EF4B99">
      <w:pPr>
        <w:pStyle w:val="Sectionheader"/>
      </w:pPr>
      <w:r>
        <w:t>LEADERSHIP &amp; VOLUNTEERING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3"/>
        <w:gridCol w:w="2795"/>
      </w:tblGrid>
      <w:tr w:rsidR="00D22DAD" w:rsidRPr="001A211E" w:rsidTr="00041355">
        <w:tc>
          <w:tcPr>
            <w:tcW w:w="7200" w:type="dxa"/>
          </w:tcPr>
          <w:p w:rsidR="00D22DAD" w:rsidRPr="00C43CE9" w:rsidRDefault="00D22DAD" w:rsidP="0097640E">
            <w:pPr>
              <w:pStyle w:val="Employername"/>
              <w:rPr>
                <w:b/>
                <w:sz w:val="20"/>
              </w:rPr>
            </w:pPr>
            <w:r w:rsidRPr="00C43CE9">
              <w:rPr>
                <w:b/>
                <w:sz w:val="20"/>
              </w:rPr>
              <w:t>Triangle Fraternity for Engineers and Scientists</w:t>
            </w:r>
          </w:p>
        </w:tc>
        <w:tc>
          <w:tcPr>
            <w:tcW w:w="2844" w:type="dxa"/>
          </w:tcPr>
          <w:p w:rsidR="00D22DAD" w:rsidRPr="001A211E" w:rsidRDefault="00D22DAD" w:rsidP="0097640E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>December 2011 to Present</w:t>
            </w:r>
          </w:p>
        </w:tc>
      </w:tr>
    </w:tbl>
    <w:p w:rsidR="00D22DAD" w:rsidRPr="00C43CE9" w:rsidRDefault="003E30E1" w:rsidP="00302106">
      <w:pPr>
        <w:pStyle w:val="Job"/>
        <w:rPr>
          <w:rStyle w:val="JobTitle"/>
          <w:b w:val="0"/>
          <w:sz w:val="20"/>
        </w:rPr>
      </w:pPr>
      <w:r w:rsidRPr="00C43CE9">
        <w:rPr>
          <w:rStyle w:val="JobTitle"/>
          <w:b w:val="0"/>
          <w:sz w:val="20"/>
        </w:rPr>
        <w:t>Vice President</w:t>
      </w:r>
      <w:r w:rsidR="002E003F" w:rsidRPr="00C43CE9">
        <w:rPr>
          <w:rStyle w:val="JobTitle"/>
          <w:b w:val="0"/>
          <w:sz w:val="20"/>
        </w:rPr>
        <w:t xml:space="preserve"> Financial</w:t>
      </w:r>
    </w:p>
    <w:p w:rsidR="00D22DAD" w:rsidRPr="001A211E" w:rsidRDefault="00D22DAD" w:rsidP="00D22DAD">
      <w:pPr>
        <w:pStyle w:val="ListParagraph"/>
        <w:numPr>
          <w:ilvl w:val="0"/>
          <w:numId w:val="30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Fraternity established to cultivate high moral character and build a foundation of academic support for engineers</w:t>
      </w:r>
    </w:p>
    <w:p w:rsidR="006B15F1" w:rsidRPr="00093A47" w:rsidRDefault="002E003F" w:rsidP="006B15F1">
      <w:pPr>
        <w:pStyle w:val="ListParagraph"/>
        <w:numPr>
          <w:ilvl w:val="0"/>
          <w:numId w:val="30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 xml:space="preserve">Created and managed an $80,000 budget for Triangle </w:t>
      </w:r>
      <w:r w:rsidR="00B752D5">
        <w:rPr>
          <w:rFonts w:asciiTheme="minorHAnsi" w:hAnsiTheme="minorHAnsi"/>
          <w:sz w:val="20"/>
          <w:szCs w:val="20"/>
        </w:rPr>
        <w:t xml:space="preserve">after helping </w:t>
      </w:r>
      <w:r w:rsidR="00832775">
        <w:rPr>
          <w:rFonts w:asciiTheme="minorHAnsi" w:hAnsiTheme="minorHAnsi"/>
          <w:sz w:val="20"/>
          <w:szCs w:val="20"/>
        </w:rPr>
        <w:t>get the chapter $40,000 out of debt</w:t>
      </w:r>
      <w:r w:rsidR="00093A47">
        <w:rPr>
          <w:rFonts w:asciiTheme="minorHAnsi" w:hAnsiTheme="minorHAnsi"/>
          <w:sz w:val="20"/>
          <w:szCs w:val="20"/>
        </w:rPr>
        <w:t xml:space="preserve"> in one year</w:t>
      </w:r>
    </w:p>
    <w:p w:rsidR="00093A47" w:rsidRPr="006B15F1" w:rsidRDefault="0013528F" w:rsidP="006B15F1">
      <w:pPr>
        <w:pStyle w:val="ListParagraph"/>
        <w:numPr>
          <w:ilvl w:val="0"/>
          <w:numId w:val="30"/>
        </w:numPr>
        <w:ind w:right="-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Remodeled two chapter homes, created and distributed housing and parking contracts, and maintained finances for the fraternity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8"/>
        <w:gridCol w:w="2790"/>
      </w:tblGrid>
      <w:tr w:rsidR="006B15F1" w:rsidRPr="001A211E" w:rsidTr="00143DF2">
        <w:tc>
          <w:tcPr>
            <w:tcW w:w="7200" w:type="dxa"/>
          </w:tcPr>
          <w:p w:rsidR="006B15F1" w:rsidRPr="00C43CE9" w:rsidRDefault="006B15F1" w:rsidP="00143DF2">
            <w:pPr>
              <w:pStyle w:val="Employername"/>
              <w:rPr>
                <w:b/>
                <w:sz w:val="20"/>
              </w:rPr>
            </w:pPr>
            <w:r w:rsidRPr="00C43CE9">
              <w:rPr>
                <w:b/>
                <w:sz w:val="20"/>
              </w:rPr>
              <w:t>Institute of Electrical and Electronics Engineers</w:t>
            </w:r>
          </w:p>
        </w:tc>
        <w:tc>
          <w:tcPr>
            <w:tcW w:w="2844" w:type="dxa"/>
          </w:tcPr>
          <w:p w:rsidR="006B15F1" w:rsidRPr="001A211E" w:rsidRDefault="006B15F1" w:rsidP="00143DF2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>May 2012 to Present</w:t>
            </w:r>
          </w:p>
        </w:tc>
      </w:tr>
    </w:tbl>
    <w:p w:rsidR="006B15F1" w:rsidRPr="00C43CE9" w:rsidRDefault="006B15F1" w:rsidP="006B15F1">
      <w:pPr>
        <w:ind w:right="-720"/>
        <w:rPr>
          <w:i/>
          <w:sz w:val="20"/>
        </w:rPr>
      </w:pPr>
      <w:r w:rsidRPr="00C43CE9">
        <w:rPr>
          <w:i/>
          <w:sz w:val="20"/>
        </w:rPr>
        <w:t>System Administrator</w:t>
      </w:r>
    </w:p>
    <w:p w:rsidR="006B15F1" w:rsidRPr="001A211E" w:rsidRDefault="006B15F1" w:rsidP="006B15F1">
      <w:pPr>
        <w:pStyle w:val="ListParagraph"/>
        <w:numPr>
          <w:ilvl w:val="0"/>
          <w:numId w:val="31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Built, repaired and maintained six computers used in the IEEE student lounge</w:t>
      </w:r>
    </w:p>
    <w:p w:rsidR="006B15F1" w:rsidRPr="006B15F1" w:rsidRDefault="006B15F1" w:rsidP="006B15F1">
      <w:pPr>
        <w:pStyle w:val="ListParagraph"/>
        <w:numPr>
          <w:ilvl w:val="0"/>
          <w:numId w:val="31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Liaised between IEEE and the University of Minnesota’s Office of Information Technology</w:t>
      </w:r>
      <w:r>
        <w:rPr>
          <w:rFonts w:asciiTheme="minorHAnsi" w:hAnsiTheme="minorHAnsi"/>
          <w:sz w:val="20"/>
          <w:szCs w:val="20"/>
        </w:rPr>
        <w:t xml:space="preserve"> to ensure improvements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3"/>
        <w:gridCol w:w="2795"/>
      </w:tblGrid>
      <w:tr w:rsidR="00D22DAD" w:rsidRPr="001A211E" w:rsidTr="00041355">
        <w:tc>
          <w:tcPr>
            <w:tcW w:w="7200" w:type="dxa"/>
          </w:tcPr>
          <w:p w:rsidR="00D22DAD" w:rsidRPr="00C43CE9" w:rsidRDefault="00D22DAD" w:rsidP="00D22DAD">
            <w:pPr>
              <w:pStyle w:val="Employername"/>
              <w:rPr>
                <w:b/>
                <w:sz w:val="20"/>
              </w:rPr>
            </w:pPr>
            <w:r w:rsidRPr="00C43CE9">
              <w:rPr>
                <w:b/>
                <w:sz w:val="20"/>
              </w:rPr>
              <w:t>To Write Love on Her Arms-at the University of Minnesota</w:t>
            </w:r>
          </w:p>
        </w:tc>
        <w:tc>
          <w:tcPr>
            <w:tcW w:w="2844" w:type="dxa"/>
          </w:tcPr>
          <w:p w:rsidR="00D22DAD" w:rsidRPr="001A211E" w:rsidRDefault="00D22DAD" w:rsidP="0097640E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>December 2011 to Present</w:t>
            </w:r>
          </w:p>
        </w:tc>
      </w:tr>
    </w:tbl>
    <w:p w:rsidR="00D22DAD" w:rsidRPr="00C43CE9" w:rsidRDefault="00D22DAD" w:rsidP="00D22DAD">
      <w:pPr>
        <w:ind w:right="-720"/>
        <w:rPr>
          <w:i/>
          <w:sz w:val="20"/>
        </w:rPr>
      </w:pPr>
      <w:r w:rsidRPr="00C43CE9">
        <w:rPr>
          <w:i/>
          <w:sz w:val="20"/>
        </w:rPr>
        <w:t>Vice President</w:t>
      </w:r>
      <w:r w:rsidR="00CE64E6">
        <w:rPr>
          <w:i/>
          <w:sz w:val="20"/>
        </w:rPr>
        <w:t>/Co-Founder</w:t>
      </w:r>
    </w:p>
    <w:p w:rsidR="00D22DAD" w:rsidRPr="001A211E" w:rsidRDefault="009E00F2" w:rsidP="00D22DAD">
      <w:pPr>
        <w:pStyle w:val="ListParagraph"/>
        <w:numPr>
          <w:ilvl w:val="0"/>
          <w:numId w:val="31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Non</w:t>
      </w:r>
      <w:r w:rsidR="00D22DAD" w:rsidRPr="001A211E">
        <w:rPr>
          <w:rFonts w:asciiTheme="minorHAnsi" w:hAnsiTheme="minorHAnsi"/>
          <w:sz w:val="20"/>
          <w:szCs w:val="20"/>
        </w:rPr>
        <w:t>-profit organizat</w:t>
      </w:r>
      <w:r w:rsidRPr="001A211E">
        <w:rPr>
          <w:rFonts w:asciiTheme="minorHAnsi" w:hAnsiTheme="minorHAnsi"/>
          <w:sz w:val="20"/>
          <w:szCs w:val="20"/>
        </w:rPr>
        <w:t xml:space="preserve">ion dedicated to helping </w:t>
      </w:r>
      <w:r w:rsidR="00D22DAD" w:rsidRPr="001A211E">
        <w:rPr>
          <w:rFonts w:asciiTheme="minorHAnsi" w:hAnsiTheme="minorHAnsi"/>
          <w:sz w:val="20"/>
          <w:szCs w:val="20"/>
        </w:rPr>
        <w:t>people struggling with depression, addiction, self-injury, and suicide</w:t>
      </w:r>
    </w:p>
    <w:p w:rsidR="0050690A" w:rsidRPr="00FD7CF1" w:rsidRDefault="009E00F2" w:rsidP="00FD7CF1">
      <w:pPr>
        <w:pStyle w:val="ListParagraph"/>
        <w:numPr>
          <w:ilvl w:val="0"/>
          <w:numId w:val="30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 xml:space="preserve">Organized team efforts to provide students with information to </w:t>
      </w:r>
      <w:r w:rsidR="00832775">
        <w:rPr>
          <w:rFonts w:asciiTheme="minorHAnsi" w:hAnsiTheme="minorHAnsi"/>
          <w:sz w:val="20"/>
          <w:szCs w:val="20"/>
        </w:rPr>
        <w:t>get rid of</w:t>
      </w:r>
      <w:r w:rsidR="00410005" w:rsidRPr="001A211E">
        <w:rPr>
          <w:rFonts w:asciiTheme="minorHAnsi" w:hAnsiTheme="minorHAnsi"/>
          <w:sz w:val="20"/>
          <w:szCs w:val="20"/>
        </w:rPr>
        <w:t xml:space="preserve"> the</w:t>
      </w:r>
      <w:r w:rsidRPr="001A211E">
        <w:rPr>
          <w:rFonts w:asciiTheme="minorHAnsi" w:hAnsiTheme="minorHAnsi"/>
          <w:sz w:val="20"/>
          <w:szCs w:val="20"/>
        </w:rPr>
        <w:t xml:space="preserve"> negative stigmas associated with </w:t>
      </w:r>
      <w:r w:rsidR="00832775">
        <w:rPr>
          <w:rFonts w:asciiTheme="minorHAnsi" w:hAnsiTheme="minorHAnsi"/>
          <w:sz w:val="20"/>
          <w:szCs w:val="20"/>
        </w:rPr>
        <w:t>mental illness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3"/>
        <w:gridCol w:w="2795"/>
      </w:tblGrid>
      <w:tr w:rsidR="00C43CE9" w:rsidRPr="001A211E" w:rsidTr="00041355">
        <w:tc>
          <w:tcPr>
            <w:tcW w:w="7200" w:type="dxa"/>
          </w:tcPr>
          <w:p w:rsidR="00C43CE9" w:rsidRPr="00C43CE9" w:rsidRDefault="00C43CE9" w:rsidP="00143DF2">
            <w:pPr>
              <w:pStyle w:val="Employername"/>
              <w:rPr>
                <w:b/>
                <w:sz w:val="20"/>
              </w:rPr>
            </w:pPr>
            <w:r w:rsidRPr="00C43CE9">
              <w:rPr>
                <w:b/>
                <w:sz w:val="20"/>
              </w:rPr>
              <w:t>Engineers Without Borders</w:t>
            </w:r>
          </w:p>
        </w:tc>
        <w:tc>
          <w:tcPr>
            <w:tcW w:w="2844" w:type="dxa"/>
          </w:tcPr>
          <w:p w:rsidR="00C43CE9" w:rsidRPr="001A211E" w:rsidRDefault="00C43CE9" w:rsidP="00143DF2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 xml:space="preserve">December 2010 to </w:t>
            </w:r>
            <w:r>
              <w:rPr>
                <w:sz w:val="20"/>
              </w:rPr>
              <w:t>May 2011</w:t>
            </w:r>
          </w:p>
        </w:tc>
      </w:tr>
    </w:tbl>
    <w:p w:rsidR="00C43CE9" w:rsidRPr="00C43CE9" w:rsidRDefault="00C43CE9" w:rsidP="00C43CE9">
      <w:pPr>
        <w:pStyle w:val="Job"/>
        <w:rPr>
          <w:rStyle w:val="JobTitle"/>
          <w:b w:val="0"/>
          <w:sz w:val="20"/>
        </w:rPr>
      </w:pPr>
      <w:r w:rsidRPr="00C43CE9">
        <w:rPr>
          <w:rStyle w:val="JobTitle"/>
          <w:b w:val="0"/>
          <w:sz w:val="20"/>
        </w:rPr>
        <w:t>Health and Safety Officer/Wiki Master</w:t>
      </w:r>
    </w:p>
    <w:p w:rsidR="00C43CE9" w:rsidRPr="001A211E" w:rsidRDefault="00C43CE9" w:rsidP="00C43CE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Non-profit, student-led organization that develops systems to assure clean water in third-world countries</w:t>
      </w:r>
    </w:p>
    <w:p w:rsidR="00C43CE9" w:rsidRPr="00C43CE9" w:rsidRDefault="00C43CE9" w:rsidP="00C43CE9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Designed and maintained the University of Minnesota’s Engineers Without Borders wiki page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33"/>
        <w:gridCol w:w="2795"/>
      </w:tblGrid>
      <w:tr w:rsidR="003D4DBD" w:rsidRPr="001A211E" w:rsidTr="00264FC3">
        <w:tc>
          <w:tcPr>
            <w:tcW w:w="7200" w:type="dxa"/>
          </w:tcPr>
          <w:p w:rsidR="003D4DBD" w:rsidRPr="00C43CE9" w:rsidRDefault="003D4DBD" w:rsidP="00143DF2">
            <w:pPr>
              <w:pStyle w:val="Employername"/>
              <w:rPr>
                <w:b/>
                <w:sz w:val="20"/>
              </w:rPr>
            </w:pPr>
            <w:r w:rsidRPr="00C43CE9">
              <w:rPr>
                <w:b/>
                <w:sz w:val="20"/>
              </w:rPr>
              <w:t>University of Minnesota Campus Orchestra</w:t>
            </w:r>
          </w:p>
        </w:tc>
        <w:tc>
          <w:tcPr>
            <w:tcW w:w="2844" w:type="dxa"/>
          </w:tcPr>
          <w:p w:rsidR="003D4DBD" w:rsidRPr="001A211E" w:rsidRDefault="003D4DBD" w:rsidP="00143DF2">
            <w:pPr>
              <w:pStyle w:val="Daterightjustified"/>
              <w:rPr>
                <w:color w:val="000000"/>
                <w:sz w:val="20"/>
              </w:rPr>
            </w:pPr>
            <w:r w:rsidRPr="001A211E">
              <w:rPr>
                <w:sz w:val="20"/>
              </w:rPr>
              <w:t>December 2010 to Present</w:t>
            </w:r>
          </w:p>
        </w:tc>
      </w:tr>
    </w:tbl>
    <w:p w:rsidR="003D4DBD" w:rsidRPr="00C43CE9" w:rsidRDefault="003D4DBD" w:rsidP="003D4DBD">
      <w:pPr>
        <w:pStyle w:val="Job"/>
        <w:rPr>
          <w:rStyle w:val="JobTitle"/>
          <w:b w:val="0"/>
          <w:sz w:val="20"/>
        </w:rPr>
      </w:pPr>
      <w:r w:rsidRPr="00C43CE9">
        <w:rPr>
          <w:rStyle w:val="JobTitle"/>
          <w:b w:val="0"/>
          <w:sz w:val="20"/>
        </w:rPr>
        <w:t>First Violin</w:t>
      </w:r>
    </w:p>
    <w:p w:rsidR="003D4DBD" w:rsidRPr="001A211E" w:rsidRDefault="003D4DBD" w:rsidP="003D4DBD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Selected to help lead an orchestra because of high levels of proficiency in certain characteristics of play</w:t>
      </w:r>
    </w:p>
    <w:p w:rsidR="006B15F1" w:rsidRPr="006B15F1" w:rsidRDefault="003D4DBD" w:rsidP="006B15F1">
      <w:pPr>
        <w:pStyle w:val="ListParagraph"/>
        <w:numPr>
          <w:ilvl w:val="0"/>
          <w:numId w:val="29"/>
        </w:numPr>
        <w:ind w:right="-720"/>
        <w:rPr>
          <w:rFonts w:asciiTheme="minorHAnsi" w:hAnsiTheme="minorHAnsi"/>
          <w:b/>
          <w:sz w:val="20"/>
          <w:szCs w:val="20"/>
        </w:rPr>
      </w:pPr>
      <w:r w:rsidRPr="001A211E">
        <w:rPr>
          <w:rFonts w:asciiTheme="minorHAnsi" w:hAnsiTheme="minorHAnsi"/>
          <w:sz w:val="20"/>
          <w:szCs w:val="20"/>
        </w:rPr>
        <w:t>Taken les</w:t>
      </w:r>
      <w:r w:rsidR="00BB26E0">
        <w:rPr>
          <w:rFonts w:asciiTheme="minorHAnsi" w:hAnsiTheme="minorHAnsi"/>
          <w:sz w:val="20"/>
          <w:szCs w:val="20"/>
        </w:rPr>
        <w:t>sons and performed violin</w:t>
      </w:r>
      <w:r w:rsidR="00320C9A">
        <w:rPr>
          <w:rFonts w:asciiTheme="minorHAnsi" w:hAnsiTheme="minorHAnsi"/>
          <w:sz w:val="20"/>
          <w:szCs w:val="20"/>
        </w:rPr>
        <w:t xml:space="preserve"> in community orchestras</w:t>
      </w:r>
      <w:r w:rsidR="00BB26E0">
        <w:rPr>
          <w:rFonts w:asciiTheme="minorHAnsi" w:hAnsiTheme="minorHAnsi"/>
          <w:sz w:val="20"/>
          <w:szCs w:val="20"/>
        </w:rPr>
        <w:t xml:space="preserve"> for 10</w:t>
      </w:r>
      <w:r w:rsidRPr="001A211E">
        <w:rPr>
          <w:rFonts w:asciiTheme="minorHAnsi" w:hAnsiTheme="minorHAnsi"/>
          <w:sz w:val="20"/>
          <w:szCs w:val="20"/>
        </w:rPr>
        <w:t xml:space="preserve"> years</w:t>
      </w:r>
    </w:p>
    <w:sectPr w:rsidR="006B15F1" w:rsidRPr="006B15F1" w:rsidSect="00DB48D0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0EA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66F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EC4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F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B45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6D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1EE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086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F25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E0654"/>
    <w:multiLevelType w:val="hybridMultilevel"/>
    <w:tmpl w:val="DCEA93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59F4607"/>
    <w:multiLevelType w:val="hybridMultilevel"/>
    <w:tmpl w:val="27E4C006"/>
    <w:lvl w:ilvl="0" w:tplc="605C026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B26EB"/>
    <w:multiLevelType w:val="hybridMultilevel"/>
    <w:tmpl w:val="5D0AB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158E4"/>
    <w:multiLevelType w:val="hybridMultilevel"/>
    <w:tmpl w:val="E90E7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1692E"/>
    <w:multiLevelType w:val="hybridMultilevel"/>
    <w:tmpl w:val="F1BC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148E4"/>
    <w:multiLevelType w:val="hybridMultilevel"/>
    <w:tmpl w:val="D9EE1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151B9"/>
    <w:multiLevelType w:val="hybridMultilevel"/>
    <w:tmpl w:val="DBC6C7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70DFB"/>
    <w:multiLevelType w:val="hybridMultilevel"/>
    <w:tmpl w:val="32C88C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196A64"/>
    <w:multiLevelType w:val="hybridMultilevel"/>
    <w:tmpl w:val="6FA2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22DDD"/>
    <w:multiLevelType w:val="hybridMultilevel"/>
    <w:tmpl w:val="811A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510F"/>
    <w:multiLevelType w:val="hybridMultilevel"/>
    <w:tmpl w:val="CE9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E0146"/>
    <w:multiLevelType w:val="hybridMultilevel"/>
    <w:tmpl w:val="54CA55A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64EE48CD"/>
    <w:multiLevelType w:val="hybridMultilevel"/>
    <w:tmpl w:val="5DB0A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1B69BB"/>
    <w:multiLevelType w:val="hybridMultilevel"/>
    <w:tmpl w:val="FB462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76638"/>
    <w:multiLevelType w:val="hybridMultilevel"/>
    <w:tmpl w:val="384C4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4F41EB"/>
    <w:multiLevelType w:val="hybridMultilevel"/>
    <w:tmpl w:val="1E3A0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2"/>
  </w:num>
  <w:num w:numId="13">
    <w:abstractNumId w:val="22"/>
  </w:num>
  <w:num w:numId="14">
    <w:abstractNumId w:val="25"/>
  </w:num>
  <w:num w:numId="15">
    <w:abstractNumId w:val="19"/>
  </w:num>
  <w:num w:numId="16">
    <w:abstractNumId w:val="17"/>
  </w:num>
  <w:num w:numId="17">
    <w:abstractNumId w:val="11"/>
  </w:num>
  <w:num w:numId="18">
    <w:abstractNumId w:val="11"/>
  </w:num>
  <w:num w:numId="19">
    <w:abstractNumId w:val="16"/>
  </w:num>
  <w:num w:numId="20">
    <w:abstractNumId w:val="11"/>
  </w:num>
  <w:num w:numId="21">
    <w:abstractNumId w:val="11"/>
  </w:num>
  <w:num w:numId="22">
    <w:abstractNumId w:val="11"/>
  </w:num>
  <w:num w:numId="23">
    <w:abstractNumId w:val="18"/>
  </w:num>
  <w:num w:numId="24">
    <w:abstractNumId w:val="11"/>
  </w:num>
  <w:num w:numId="25">
    <w:abstractNumId w:val="11"/>
  </w:num>
  <w:num w:numId="26">
    <w:abstractNumId w:val="13"/>
  </w:num>
  <w:num w:numId="27">
    <w:abstractNumId w:val="10"/>
  </w:num>
  <w:num w:numId="28">
    <w:abstractNumId w:val="23"/>
  </w:num>
  <w:num w:numId="29">
    <w:abstractNumId w:val="15"/>
  </w:num>
  <w:num w:numId="30">
    <w:abstractNumId w:val="20"/>
  </w:num>
  <w:num w:numId="31">
    <w:abstractNumId w:val="24"/>
  </w:num>
  <w:num w:numId="32">
    <w:abstractNumId w:val="26"/>
  </w:num>
  <w:num w:numId="33">
    <w:abstractNumId w:val="1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E2"/>
    <w:rsid w:val="00031088"/>
    <w:rsid w:val="00033375"/>
    <w:rsid w:val="00041355"/>
    <w:rsid w:val="000559D7"/>
    <w:rsid w:val="00093A47"/>
    <w:rsid w:val="00097B4E"/>
    <w:rsid w:val="000C3341"/>
    <w:rsid w:val="000C76E7"/>
    <w:rsid w:val="000D2C13"/>
    <w:rsid w:val="0012178D"/>
    <w:rsid w:val="0013528F"/>
    <w:rsid w:val="00143DF2"/>
    <w:rsid w:val="0018190B"/>
    <w:rsid w:val="001A211E"/>
    <w:rsid w:val="001E58E9"/>
    <w:rsid w:val="00202896"/>
    <w:rsid w:val="002058A8"/>
    <w:rsid w:val="00216A62"/>
    <w:rsid w:val="00216CBF"/>
    <w:rsid w:val="00235A20"/>
    <w:rsid w:val="00260267"/>
    <w:rsid w:val="00264FC3"/>
    <w:rsid w:val="00287D10"/>
    <w:rsid w:val="002E003F"/>
    <w:rsid w:val="002F2EA2"/>
    <w:rsid w:val="00302106"/>
    <w:rsid w:val="00320C9A"/>
    <w:rsid w:val="003243D4"/>
    <w:rsid w:val="00331A1F"/>
    <w:rsid w:val="003706AA"/>
    <w:rsid w:val="00382FEC"/>
    <w:rsid w:val="0038595A"/>
    <w:rsid w:val="003D4DBD"/>
    <w:rsid w:val="003E30E1"/>
    <w:rsid w:val="00410005"/>
    <w:rsid w:val="00424B0C"/>
    <w:rsid w:val="0043676B"/>
    <w:rsid w:val="0047720B"/>
    <w:rsid w:val="004851BA"/>
    <w:rsid w:val="00486F47"/>
    <w:rsid w:val="004A63F9"/>
    <w:rsid w:val="004B6B2D"/>
    <w:rsid w:val="004C5E38"/>
    <w:rsid w:val="004D2E53"/>
    <w:rsid w:val="004F736E"/>
    <w:rsid w:val="0050690A"/>
    <w:rsid w:val="00526C34"/>
    <w:rsid w:val="0054203A"/>
    <w:rsid w:val="00551E2E"/>
    <w:rsid w:val="005C3B2C"/>
    <w:rsid w:val="005F1B16"/>
    <w:rsid w:val="0060690A"/>
    <w:rsid w:val="006232FB"/>
    <w:rsid w:val="00660946"/>
    <w:rsid w:val="00685ACB"/>
    <w:rsid w:val="00687CEA"/>
    <w:rsid w:val="006927AE"/>
    <w:rsid w:val="00694D2F"/>
    <w:rsid w:val="006973CC"/>
    <w:rsid w:val="006A6BB3"/>
    <w:rsid w:val="006B15F1"/>
    <w:rsid w:val="006D342B"/>
    <w:rsid w:val="00721A54"/>
    <w:rsid w:val="00731845"/>
    <w:rsid w:val="00747256"/>
    <w:rsid w:val="007540DC"/>
    <w:rsid w:val="0078733E"/>
    <w:rsid w:val="007920E4"/>
    <w:rsid w:val="007A2D1D"/>
    <w:rsid w:val="007B4BDE"/>
    <w:rsid w:val="007D02C3"/>
    <w:rsid w:val="0082551A"/>
    <w:rsid w:val="0082632D"/>
    <w:rsid w:val="00832775"/>
    <w:rsid w:val="00836D16"/>
    <w:rsid w:val="00850757"/>
    <w:rsid w:val="008A129C"/>
    <w:rsid w:val="008C291B"/>
    <w:rsid w:val="008D7A42"/>
    <w:rsid w:val="008E2E99"/>
    <w:rsid w:val="008E7E09"/>
    <w:rsid w:val="0096104B"/>
    <w:rsid w:val="00965BFB"/>
    <w:rsid w:val="00966029"/>
    <w:rsid w:val="0097640E"/>
    <w:rsid w:val="009D682E"/>
    <w:rsid w:val="009E00F2"/>
    <w:rsid w:val="009E12E2"/>
    <w:rsid w:val="009F2BB9"/>
    <w:rsid w:val="00A256F5"/>
    <w:rsid w:val="00A27B6B"/>
    <w:rsid w:val="00AB57B9"/>
    <w:rsid w:val="00AB7EE0"/>
    <w:rsid w:val="00AC0303"/>
    <w:rsid w:val="00AD2198"/>
    <w:rsid w:val="00AE3399"/>
    <w:rsid w:val="00B06B58"/>
    <w:rsid w:val="00B752D5"/>
    <w:rsid w:val="00B82746"/>
    <w:rsid w:val="00BB26E0"/>
    <w:rsid w:val="00BC3107"/>
    <w:rsid w:val="00BD086C"/>
    <w:rsid w:val="00BE0B78"/>
    <w:rsid w:val="00BF0AA2"/>
    <w:rsid w:val="00C20324"/>
    <w:rsid w:val="00C4002E"/>
    <w:rsid w:val="00C43CE9"/>
    <w:rsid w:val="00C563E4"/>
    <w:rsid w:val="00C96E51"/>
    <w:rsid w:val="00CB1687"/>
    <w:rsid w:val="00CE64E6"/>
    <w:rsid w:val="00D22DAD"/>
    <w:rsid w:val="00D36C10"/>
    <w:rsid w:val="00D73588"/>
    <w:rsid w:val="00D9094B"/>
    <w:rsid w:val="00DA416E"/>
    <w:rsid w:val="00DB2A20"/>
    <w:rsid w:val="00DB48D0"/>
    <w:rsid w:val="00DB6242"/>
    <w:rsid w:val="00E11C00"/>
    <w:rsid w:val="00E61FBE"/>
    <w:rsid w:val="00E750F7"/>
    <w:rsid w:val="00EB175D"/>
    <w:rsid w:val="00EC6DFB"/>
    <w:rsid w:val="00ED2861"/>
    <w:rsid w:val="00EF4B99"/>
    <w:rsid w:val="00F1399C"/>
    <w:rsid w:val="00F33350"/>
    <w:rsid w:val="00F448F2"/>
    <w:rsid w:val="00F7625C"/>
    <w:rsid w:val="00F80DD4"/>
    <w:rsid w:val="00F90F86"/>
    <w:rsid w:val="00F9737E"/>
    <w:rsid w:val="00FC3802"/>
    <w:rsid w:val="00FD7CF1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19E15"/>
  <w15:docId w15:val="{5DF86233-A7BA-4870-8BFD-AB38F9FC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375"/>
    <w:pPr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basedOn w:val="DefaultParagraphFont"/>
    <w:uiPriority w:val="1"/>
    <w:qFormat/>
    <w:rsid w:val="00302106"/>
    <w:rPr>
      <w:rFonts w:asciiTheme="minorHAnsi" w:eastAsia="MS Mincho" w:hAnsiTheme="minorHAnsi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 w:themeFill="background1" w:themeFillShade="F2"/>
      <w:spacing w:before="160" w:after="160"/>
      <w:jc w:val="center"/>
    </w:pPr>
    <w:rPr>
      <w:rFonts w:asciiTheme="majorHAnsi" w:eastAsia="MS Mincho" w:hAnsiTheme="majorHAnsi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basedOn w:val="DefaultParagraphFont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basedOn w:val="DefaultParagraphFont"/>
    <w:rsid w:val="00033375"/>
    <w:rPr>
      <w:rFonts w:asciiTheme="minorHAnsi" w:hAnsiTheme="minorHAnsi" w:cs="Tahoma"/>
      <w:spacing w:val="-3"/>
      <w:sz w:val="22"/>
      <w:szCs w:val="22"/>
    </w:rPr>
  </w:style>
  <w:style w:type="character" w:customStyle="1" w:styleId="Resultsitalics">
    <w:name w:val="Results italics"/>
    <w:basedOn w:val="DefaultParagraphFont"/>
    <w:rsid w:val="00033375"/>
    <w:rPr>
      <w:rFonts w:asciiTheme="minorHAnsi" w:hAnsiTheme="minorHAnsi"/>
      <w:b/>
      <w:i/>
      <w:sz w:val="22"/>
      <w:szCs w:val="22"/>
    </w:rPr>
  </w:style>
  <w:style w:type="paragraph" w:styleId="ListParagraph">
    <w:name w:val="List Paragraph"/>
    <w:basedOn w:val="Normal"/>
    <w:uiPriority w:val="34"/>
    <w:qFormat/>
    <w:rsid w:val="004A63F9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4A6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MN_OffMg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7C69D5-ED9C-4402-A60D-473DABA42B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MN_OffMgrResume.dotm</Template>
  <TotalTime>11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 Coughlin</dc:creator>
  <cp:lastModifiedBy>Garrett Sundin</cp:lastModifiedBy>
  <cp:revision>3</cp:revision>
  <cp:lastPrinted>2013-02-07T17:51:00Z</cp:lastPrinted>
  <dcterms:created xsi:type="dcterms:W3CDTF">2017-02-23T03:40:00Z</dcterms:created>
  <dcterms:modified xsi:type="dcterms:W3CDTF">2017-02-23T03:49:00Z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TC103869369990</vt:lpwstr>
  </property>
</Properties>
</file>